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5BB487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2D4056">
        <w:rPr>
          <w:rFonts w:ascii="Palatino Linotype" w:hAnsi="Palatino Linotype"/>
          <w:sz w:val="20"/>
          <w:szCs w:val="20"/>
        </w:rPr>
        <w:t>:  Aidan Pinkney</w:t>
      </w:r>
    </w:p>
    <w:p w14:paraId="527E3CD8" w14:textId="2FC62CC1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2D4056">
        <w:rPr>
          <w:rFonts w:ascii="Palatino Linotype" w:hAnsi="Palatino Linotype"/>
          <w:sz w:val="20"/>
          <w:szCs w:val="20"/>
        </w:rPr>
        <w:t>:  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C00C843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57FD91F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8A15DC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general memory allocation practices in C</w:t>
            </w:r>
          </w:p>
        </w:tc>
        <w:tc>
          <w:tcPr>
            <w:tcW w:w="1080" w:type="dxa"/>
          </w:tcPr>
          <w:p w14:paraId="0142619E" w14:textId="4410646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06B39C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loop logic in C</w:t>
            </w:r>
          </w:p>
        </w:tc>
        <w:tc>
          <w:tcPr>
            <w:tcW w:w="1080" w:type="dxa"/>
          </w:tcPr>
          <w:p w14:paraId="7D716BBA" w14:textId="56670E6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33A4FE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what is wrong with this code statement: 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int x = 3.5;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7FE400C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5E9C30C9" w:rsidR="00C171A7" w:rsidRPr="002D4056" w:rsidRDefault="002D4056" w:rsidP="002D4056">
      <w:pPr>
        <w:pStyle w:val="ListParagraph"/>
        <w:numPr>
          <w:ilvl w:val="0"/>
          <w:numId w:val="2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I did not work with anyone on this assignment.</w:t>
      </w:r>
    </w:p>
    <w:sectPr w:rsidR="00C171A7" w:rsidRPr="002D4056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FF574" w14:textId="77777777" w:rsidR="006D04DA" w:rsidRDefault="006D04DA" w:rsidP="007C3ECF">
      <w:r>
        <w:separator/>
      </w:r>
    </w:p>
  </w:endnote>
  <w:endnote w:type="continuationSeparator" w:id="0">
    <w:p w14:paraId="36349824" w14:textId="77777777" w:rsidR="006D04DA" w:rsidRDefault="006D04D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C3651" w14:textId="77777777" w:rsidR="006D04DA" w:rsidRDefault="006D04DA" w:rsidP="007C3ECF">
      <w:r>
        <w:separator/>
      </w:r>
    </w:p>
  </w:footnote>
  <w:footnote w:type="continuationSeparator" w:id="0">
    <w:p w14:paraId="4C961F3D" w14:textId="77777777" w:rsidR="006D04DA" w:rsidRDefault="006D04D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94DF3"/>
    <w:multiLevelType w:val="hybridMultilevel"/>
    <w:tmpl w:val="4F26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  <w:num w:numId="2" w16cid:durableId="1828747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2D4056"/>
    <w:rsid w:val="00370F6F"/>
    <w:rsid w:val="003E30D0"/>
    <w:rsid w:val="004869EC"/>
    <w:rsid w:val="004F73E8"/>
    <w:rsid w:val="005F3C81"/>
    <w:rsid w:val="00647CCF"/>
    <w:rsid w:val="006A2D75"/>
    <w:rsid w:val="006C30C5"/>
    <w:rsid w:val="006D04DA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~WRL0001</Template>
  <TotalTime>14</TotalTime>
  <Pages>1</Pages>
  <Words>101</Words>
  <Characters>579</Characters>
  <Application>Microsoft Office Word</Application>
  <DocSecurity>0</DocSecurity>
  <Lines>4</Lines>
  <Paragraphs>1</Paragraphs>
  <ScaleCrop>false</ScaleCrop>
  <Company>College of the Holy Cross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Aidan Pinkney</cp:lastModifiedBy>
  <cp:revision>17</cp:revision>
  <dcterms:created xsi:type="dcterms:W3CDTF">2012-10-02T04:22:00Z</dcterms:created>
  <dcterms:modified xsi:type="dcterms:W3CDTF">2024-09-09T01:53:00Z</dcterms:modified>
</cp:coreProperties>
</file>